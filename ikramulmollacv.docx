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17E9E448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03E8482E" w14:textId="09146886" w:rsidR="007A0F44" w:rsidRPr="00565B06" w:rsidRDefault="003300B9" w:rsidP="00174A87">
            <w:pPr>
              <w:pStyle w:val="Title"/>
            </w:pPr>
            <w:r>
              <w:t>ikramul</w:t>
            </w:r>
          </w:p>
          <w:p w14:paraId="0125C5A9" w14:textId="416D2B26" w:rsidR="007A0F44" w:rsidRPr="00565B06" w:rsidRDefault="003300B9" w:rsidP="00174A87">
            <w:pPr>
              <w:pStyle w:val="Subtitle"/>
            </w:pPr>
            <w:r>
              <w:t>molla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211C99AC" w14:textId="35FE1745" w:rsidR="007A0F44" w:rsidRDefault="0000000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88EB4E1585964166BAB7F9B5159FE36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3300B9">
                  <w:t>Amtala, Bishnupur,South 24 pgs</w:t>
                </w:r>
              </w:sdtContent>
            </w:sdt>
            <w:r w:rsidR="007A0F44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084FD31" wp14:editId="28F2055D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A15EC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1401494" w14:textId="59F077B8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6B12AF99BBB949ADA591C4C7178E352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7B62DF">
                  <w:t xml:space="preserve">+91 </w:t>
                </w:r>
                <w:r w:rsidR="003300B9">
                  <w:t>6291300988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7C47BFA" wp14:editId="77D512B0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B45E1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26266D7" w14:textId="51C0443C" w:rsidR="007A0F44" w:rsidRDefault="0000000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3CD775A66974906ABEBFAF315174244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3300B9">
                  <w:t>Ikramulmolla61@gmail.com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443AE738" wp14:editId="22C51DCC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73C6D3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4102C02" w14:textId="3F8F21E1" w:rsidR="007A0F44" w:rsidRDefault="00F83C35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F9BC474F6FDC4B23B93C179AA4B1C80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>
                  <w:t>linkedin.com/in/ikramulmolla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F14D566" wp14:editId="5D4BB665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26286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3B7523C4" w14:textId="025DAFC4" w:rsidR="007A0F44" w:rsidRPr="00565B06" w:rsidRDefault="00F83C35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A185BBA59B9C4D8985F9BB690D7967D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>
                  <w:t>Ikramulmolla.github.io/coding</w:t>
                </w:r>
              </w:sdtContent>
            </w:sdt>
            <w:r w:rsidR="007A0F44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CA122C6" wp14:editId="0CBFD6DB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139E3D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4421B6BE" w14:textId="538237AF" w:rsidR="00A77B4D" w:rsidRPr="00565B06" w:rsidRDefault="00A77B4D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50A4227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C6C79B4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FA43A52" wp14:editId="7A5E249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726F9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885D0B2" w14:textId="77777777" w:rsidR="00A77B4D" w:rsidRPr="00565B06" w:rsidRDefault="0000000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A54E6AB8D6334D0E90BB3F674F8F0082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0688A3AB" w14:textId="713A0A75" w:rsidR="007C0E0E" w:rsidRDefault="00F83C35" w:rsidP="0046648B">
      <w:pPr>
        <w:pStyle w:val="Heading2"/>
        <w:rPr>
          <w:rStyle w:val="Emphasis"/>
        </w:rPr>
      </w:pPr>
      <w:r>
        <w:t>Diploma</w:t>
      </w:r>
      <w:r w:rsidR="007C0E0E" w:rsidRPr="00565B06">
        <w:t xml:space="preserve"> | </w:t>
      </w:r>
      <w:r>
        <w:rPr>
          <w:rStyle w:val="Emphasis"/>
        </w:rPr>
        <w:t>BBIT</w:t>
      </w:r>
    </w:p>
    <w:p w14:paraId="5AB01F3E" w14:textId="7DE967A4" w:rsidR="0046648B" w:rsidRPr="00565B06" w:rsidRDefault="0046648B" w:rsidP="0046648B">
      <w:pPr>
        <w:pStyle w:val="Heading2"/>
      </w:pPr>
      <w:r>
        <w:rPr>
          <w:rStyle w:val="Emphasis"/>
        </w:rPr>
        <w:t>Budge Budge Institute Of Technology</w:t>
      </w:r>
    </w:p>
    <w:p w14:paraId="42FB9490" w14:textId="02E6C9B6" w:rsidR="000E24AC" w:rsidRPr="00565B06" w:rsidRDefault="0046648B" w:rsidP="007850D1">
      <w:r>
        <w:t>1</w:t>
      </w:r>
      <w:r w:rsidRPr="0046648B">
        <w:rPr>
          <w:vertAlign w:val="superscript"/>
        </w:rPr>
        <w:t>st</w:t>
      </w:r>
      <w:r>
        <w:t xml:space="preserve"> semester - CGPA : 8.7</w:t>
      </w:r>
      <w:r w:rsidR="00BB79F7">
        <w:t xml:space="preserve"> | </w:t>
      </w:r>
      <w:r>
        <w:t>2</w:t>
      </w:r>
      <w:r w:rsidRPr="0046648B">
        <w:rPr>
          <w:vertAlign w:val="superscript"/>
        </w:rPr>
        <w:t>nd</w:t>
      </w:r>
      <w:r>
        <w:t xml:space="preserve"> semester – CGPA : 8.8 </w:t>
      </w:r>
    </w:p>
    <w:p w14:paraId="52635776" w14:textId="7C6D798B" w:rsidR="007C0E0E" w:rsidRDefault="00BB79F7" w:rsidP="00BB79F7">
      <w:pPr>
        <w:pStyle w:val="Heading2"/>
        <w:rPr>
          <w:rStyle w:val="Emphasis"/>
        </w:rPr>
      </w:pPr>
      <w:r>
        <w:t>SECONDARY</w:t>
      </w:r>
      <w:r w:rsidR="00C92E49">
        <w:t xml:space="preserve"> EDUCATION</w:t>
      </w:r>
      <w:r w:rsidR="007C0E0E" w:rsidRPr="00565B06">
        <w:t xml:space="preserve"> | </w:t>
      </w:r>
      <w:r>
        <w:rPr>
          <w:rStyle w:val="Emphasis"/>
        </w:rPr>
        <w:t>UPS</w:t>
      </w:r>
    </w:p>
    <w:p w14:paraId="6E09CBBF" w14:textId="54780925" w:rsidR="00BB79F7" w:rsidRPr="00565B06" w:rsidRDefault="00BB79F7" w:rsidP="00BB79F7">
      <w:pPr>
        <w:pStyle w:val="Heading2"/>
      </w:pPr>
      <w:r>
        <w:rPr>
          <w:rStyle w:val="Emphasis"/>
        </w:rPr>
        <w:t>Udairampur Pallisree Sikshayatan</w:t>
      </w:r>
      <w:r w:rsidR="00C92E49">
        <w:rPr>
          <w:rStyle w:val="Emphasis"/>
        </w:rPr>
        <w:t>(H.S)</w:t>
      </w:r>
    </w:p>
    <w:p w14:paraId="481F238E" w14:textId="32344B65" w:rsidR="007C0E0E" w:rsidRPr="00565B06" w:rsidRDefault="00BB79F7" w:rsidP="007C0E0E">
      <w:r>
        <w:t>10</w:t>
      </w:r>
      <w:r w:rsidRPr="00BB79F7">
        <w:rPr>
          <w:vertAlign w:val="superscript"/>
        </w:rPr>
        <w:t>th</w:t>
      </w:r>
      <w:r>
        <w:t xml:space="preserve"> (X) - WBSE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7644B5C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DA3E8AF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8AFB085" wp14:editId="5713A02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962D8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4226335" w14:textId="77777777" w:rsidR="005E088C" w:rsidRPr="00565B06" w:rsidRDefault="0000000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3FC441678E442E8BAA71A16D8924E5A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17E8D3CD" w14:textId="1E4A7254" w:rsidR="005E088C" w:rsidRDefault="00BB79F7" w:rsidP="00BB79F7">
      <w:pPr>
        <w:pStyle w:val="Heading2"/>
        <w:rPr>
          <w:rStyle w:val="Emphasis"/>
        </w:rPr>
      </w:pPr>
      <w:r>
        <w:t>School Web Page</w:t>
      </w:r>
      <w:r w:rsidR="005E088C" w:rsidRPr="00565B06">
        <w:t xml:space="preserve"> | </w:t>
      </w:r>
      <w:r>
        <w:rPr>
          <w:rStyle w:val="Emphasis"/>
        </w:rPr>
        <w:t>School</w:t>
      </w:r>
    </w:p>
    <w:p w14:paraId="2910D603" w14:textId="79152F37" w:rsidR="00BB79F7" w:rsidRPr="00565B06" w:rsidRDefault="00BB79F7" w:rsidP="00BB79F7">
      <w:pPr>
        <w:pStyle w:val="Heading2"/>
      </w:pPr>
      <w:r>
        <w:rPr>
          <w:rStyle w:val="Emphasis"/>
        </w:rPr>
        <w:t>Website Desi</w:t>
      </w:r>
      <w:r w:rsidR="007733C7">
        <w:rPr>
          <w:rStyle w:val="Emphasis"/>
        </w:rPr>
        <w:t>gn</w:t>
      </w:r>
      <w:r>
        <w:rPr>
          <w:rStyle w:val="Emphasis"/>
        </w:rPr>
        <w:t xml:space="preserve"> &amp; </w:t>
      </w:r>
      <w:r w:rsidR="007733C7">
        <w:rPr>
          <w:rStyle w:val="Emphasis"/>
        </w:rPr>
        <w:t>Development</w:t>
      </w:r>
    </w:p>
    <w:p w14:paraId="48845583" w14:textId="788BC89E" w:rsidR="007733C7" w:rsidRDefault="007733C7" w:rsidP="005E088C">
      <w:r>
        <w:t>This is the first website of my life which i made while learning web designing.</w:t>
      </w:r>
      <w:r w:rsidR="00C92E49">
        <w:t xml:space="preserve"> It is made only HTML &amp; CSS. I hosted it on Github -:</w:t>
      </w:r>
    </w:p>
    <w:p w14:paraId="5F5C7ED3" w14:textId="6FE999D4" w:rsidR="00C92E49" w:rsidRPr="00565B06" w:rsidRDefault="00C92E49" w:rsidP="005E088C">
      <w:r>
        <w:t>Ikramul09.github.io/udairampurpallisreee.github.io/ups.html</w:t>
      </w:r>
    </w:p>
    <w:p w14:paraId="02F308FA" w14:textId="7858F5FE" w:rsidR="005E088C" w:rsidRDefault="00B67EA8" w:rsidP="00B67EA8">
      <w:pPr>
        <w:pStyle w:val="Heading2"/>
        <w:rPr>
          <w:rStyle w:val="Emphasis"/>
        </w:rPr>
      </w:pPr>
      <w:r>
        <w:t>Movies Web Page</w:t>
      </w:r>
      <w:r w:rsidR="005E088C" w:rsidRPr="00565B06">
        <w:t xml:space="preserve"> | </w:t>
      </w:r>
      <w:r>
        <w:rPr>
          <w:rStyle w:val="Emphasis"/>
        </w:rPr>
        <w:t>Home</w:t>
      </w:r>
    </w:p>
    <w:p w14:paraId="07E1FDA0" w14:textId="7E3495DF" w:rsidR="00B67EA8" w:rsidRPr="00565B06" w:rsidRDefault="00B67EA8" w:rsidP="00B67EA8">
      <w:pPr>
        <w:pStyle w:val="Heading2"/>
      </w:pPr>
      <w:r>
        <w:rPr>
          <w:rStyle w:val="Emphasis"/>
        </w:rPr>
        <w:t>Website Design &amp; Development</w:t>
      </w:r>
    </w:p>
    <w:p w14:paraId="40AC11FF" w14:textId="4E1542F9" w:rsidR="005E088C" w:rsidRPr="00565B06" w:rsidRDefault="00B67EA8" w:rsidP="005E088C">
      <w:r>
        <w:t xml:space="preserve">I </w:t>
      </w:r>
      <w:r w:rsidR="00495B24">
        <w:t>learned web development &amp; design w3school &amp; still learning then I made a web page with the help of w3school for movies.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22BA2E9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43B3FCE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6F4D197" wp14:editId="19194F45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D2048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00B75FD" w14:textId="77777777" w:rsidR="00143224" w:rsidRPr="00565B06" w:rsidRDefault="00000000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30DCC44B615A452FB5D11078B458C6B0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4FA19147" w14:textId="77777777" w:rsidTr="00565B06">
        <w:tc>
          <w:tcPr>
            <w:tcW w:w="4320" w:type="dxa"/>
          </w:tcPr>
          <w:p w14:paraId="6148AE51" w14:textId="3C543A62" w:rsidR="00495B24" w:rsidRPr="00495B24" w:rsidRDefault="00495B24" w:rsidP="00495B24">
            <w:pPr>
              <w:pStyle w:val="ListBullet"/>
              <w:spacing w:after="80"/>
            </w:pPr>
            <w:r>
              <w:rPr>
                <w:b/>
                <w:bCs/>
              </w:rPr>
              <w:t>HTML</w:t>
            </w:r>
          </w:p>
          <w:p w14:paraId="06509D18" w14:textId="385BCB47" w:rsidR="00495B24" w:rsidRPr="00495B24" w:rsidRDefault="00495B24" w:rsidP="00495B24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 xml:space="preserve">       Intermediate</w:t>
            </w:r>
          </w:p>
          <w:p w14:paraId="4E42CF02" w14:textId="24E419FE" w:rsidR="00FA47C5" w:rsidRPr="00FA47C5" w:rsidRDefault="00495B24" w:rsidP="00FA47C5">
            <w:pPr>
              <w:pStyle w:val="ListBullet"/>
              <w:spacing w:after="80"/>
            </w:pPr>
            <w:r>
              <w:rPr>
                <w:b/>
                <w:bCs/>
              </w:rPr>
              <w:t>CSS</w:t>
            </w:r>
          </w:p>
          <w:p w14:paraId="5DC5EEB4" w14:textId="37952C8D" w:rsidR="00FA47C5" w:rsidRPr="00FA47C5" w:rsidRDefault="00FA47C5" w:rsidP="00FA47C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rPr>
                <w:color w:val="auto"/>
              </w:rPr>
              <w:t>Intermediate</w:t>
            </w:r>
          </w:p>
          <w:p w14:paraId="5BD67CBD" w14:textId="6FBECCC4" w:rsidR="00FA47C5" w:rsidRPr="00495B24" w:rsidRDefault="00FA47C5" w:rsidP="00FA47C5">
            <w:pPr>
              <w:pStyle w:val="ListBullet"/>
              <w:spacing w:after="80"/>
            </w:pPr>
            <w:r>
              <w:rPr>
                <w:b/>
                <w:bCs/>
              </w:rPr>
              <w:t>JAVASCRIPT</w:t>
            </w:r>
          </w:p>
          <w:p w14:paraId="48E3E089" w14:textId="28A389A4" w:rsidR="00495B24" w:rsidRDefault="00FA47C5" w:rsidP="00495B24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Beginner</w:t>
            </w:r>
          </w:p>
          <w:p w14:paraId="0248AB99" w14:textId="77777777" w:rsidR="00FA47C5" w:rsidRDefault="00FA47C5" w:rsidP="00495B24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28ABD7FD" w14:textId="6929C3C7" w:rsidR="00FA47C5" w:rsidRPr="00565B06" w:rsidRDefault="00FA47C5" w:rsidP="00FA47C5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  <w:tc>
          <w:tcPr>
            <w:tcW w:w="4320" w:type="dxa"/>
            <w:tcMar>
              <w:left w:w="576" w:type="dxa"/>
            </w:tcMar>
          </w:tcPr>
          <w:p w14:paraId="6389D754" w14:textId="21038311" w:rsidR="00143224" w:rsidRPr="00FA47C5" w:rsidRDefault="00FA47C5" w:rsidP="00565B06">
            <w:pPr>
              <w:pStyle w:val="ListBullet"/>
              <w:spacing w:after="80"/>
            </w:pPr>
            <w:r>
              <w:rPr>
                <w:b/>
              </w:rPr>
              <w:t>JAVA</w:t>
            </w:r>
          </w:p>
          <w:p w14:paraId="3749F424" w14:textId="24387596" w:rsidR="00FA47C5" w:rsidRPr="00FA47C5" w:rsidRDefault="00FA47C5" w:rsidP="00FA47C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Beginner</w:t>
            </w:r>
          </w:p>
          <w:p w14:paraId="3A16AA3A" w14:textId="0BAA62DE" w:rsidR="00F904FC" w:rsidRPr="00FA47C5" w:rsidRDefault="00FA47C5" w:rsidP="00565B06">
            <w:pPr>
              <w:pStyle w:val="ListBullet"/>
              <w:spacing w:after="80"/>
            </w:pPr>
            <w:r>
              <w:rPr>
                <w:b/>
                <w:bCs/>
              </w:rPr>
              <w:t>PYTHON</w:t>
            </w:r>
          </w:p>
          <w:p w14:paraId="229F9A4B" w14:textId="05523C55" w:rsidR="00FA47C5" w:rsidRPr="00565B06" w:rsidRDefault="00FA47C5" w:rsidP="00FA47C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Intermediate</w:t>
            </w:r>
          </w:p>
          <w:p w14:paraId="38EE0100" w14:textId="77777777" w:rsidR="00F904FC" w:rsidRPr="00FA47C5" w:rsidRDefault="00FA47C5" w:rsidP="00565B06">
            <w:pPr>
              <w:pStyle w:val="ListBullet"/>
              <w:spacing w:after="80"/>
            </w:pPr>
            <w:r>
              <w:rPr>
                <w:b/>
                <w:bCs/>
              </w:rPr>
              <w:t>C PROGRAMMING</w:t>
            </w:r>
          </w:p>
          <w:p w14:paraId="128D3E74" w14:textId="1DA925E8" w:rsidR="00FA47C5" w:rsidRPr="00565B06" w:rsidRDefault="00FA47C5" w:rsidP="00FA47C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Intermediate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09FF79B5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44F1FEC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B02D37E" wp14:editId="36788947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05F1A8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A884D04" w14:textId="77777777" w:rsidR="00AC7C34" w:rsidRPr="00565B06" w:rsidRDefault="00000000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C0158C0394CD43E6A95AD5B6CF4E0812"/>
                </w:placeholder>
                <w:temporary/>
                <w:showingPlcHdr/>
                <w15:appearance w15:val="hidden"/>
              </w:sdtPr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28ECD3C5" w14:textId="2EE98F82" w:rsidR="007A0F44" w:rsidRPr="00565B06" w:rsidRDefault="0079177D" w:rsidP="00316CE4">
      <w:r>
        <w:t>I love coding &amp; I also love programming languages so I want to learn all programming languages. I have clear basic concepts of programming language such as data type, variable , conditions , operators, looping, switch case, pointer</w:t>
      </w:r>
      <w:r w:rsidR="007B62DF">
        <w:t xml:space="preserve"> etc.</w:t>
      </w:r>
    </w:p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2825C" w14:textId="77777777" w:rsidR="00A67196" w:rsidRDefault="00A67196" w:rsidP="00F534FB">
      <w:pPr>
        <w:spacing w:after="0"/>
      </w:pPr>
      <w:r>
        <w:separator/>
      </w:r>
    </w:p>
  </w:endnote>
  <w:endnote w:type="continuationSeparator" w:id="0">
    <w:p w14:paraId="30531BE4" w14:textId="77777777" w:rsidR="00A67196" w:rsidRDefault="00A6719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31F7F3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7B9F0" w14:textId="77777777" w:rsidR="00A67196" w:rsidRDefault="00A67196" w:rsidP="00F534FB">
      <w:pPr>
        <w:spacing w:after="0"/>
      </w:pPr>
      <w:r>
        <w:separator/>
      </w:r>
    </w:p>
  </w:footnote>
  <w:footnote w:type="continuationSeparator" w:id="0">
    <w:p w14:paraId="4C10C19C" w14:textId="77777777" w:rsidR="00A67196" w:rsidRDefault="00A6719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FDFA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24726D0" wp14:editId="0EA8D14F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65B2F8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02E217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416871">
    <w:abstractNumId w:val="9"/>
  </w:num>
  <w:num w:numId="2" w16cid:durableId="1666128878">
    <w:abstractNumId w:val="9"/>
    <w:lvlOverride w:ilvl="0">
      <w:startOverride w:val="1"/>
    </w:lvlOverride>
  </w:num>
  <w:num w:numId="3" w16cid:durableId="956257196">
    <w:abstractNumId w:val="10"/>
  </w:num>
  <w:num w:numId="4" w16cid:durableId="246426163">
    <w:abstractNumId w:val="13"/>
  </w:num>
  <w:num w:numId="5" w16cid:durableId="1601184863">
    <w:abstractNumId w:val="8"/>
  </w:num>
  <w:num w:numId="6" w16cid:durableId="325672112">
    <w:abstractNumId w:val="7"/>
  </w:num>
  <w:num w:numId="7" w16cid:durableId="1666860888">
    <w:abstractNumId w:val="6"/>
  </w:num>
  <w:num w:numId="8" w16cid:durableId="20084866">
    <w:abstractNumId w:val="5"/>
  </w:num>
  <w:num w:numId="9" w16cid:durableId="2122677351">
    <w:abstractNumId w:val="4"/>
  </w:num>
  <w:num w:numId="10" w16cid:durableId="1318875638">
    <w:abstractNumId w:val="3"/>
  </w:num>
  <w:num w:numId="11" w16cid:durableId="566113341">
    <w:abstractNumId w:val="2"/>
  </w:num>
  <w:num w:numId="12" w16cid:durableId="1119105401">
    <w:abstractNumId w:val="1"/>
  </w:num>
  <w:num w:numId="13" w16cid:durableId="834566088">
    <w:abstractNumId w:val="0"/>
  </w:num>
  <w:num w:numId="14" w16cid:durableId="668993603">
    <w:abstractNumId w:val="12"/>
  </w:num>
  <w:num w:numId="15" w16cid:durableId="3143851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B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00B9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648B"/>
    <w:rsid w:val="00467F3F"/>
    <w:rsid w:val="004727C2"/>
    <w:rsid w:val="00476144"/>
    <w:rsid w:val="004915EA"/>
    <w:rsid w:val="00495B24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33C7"/>
    <w:rsid w:val="00776E3A"/>
    <w:rsid w:val="007850D1"/>
    <w:rsid w:val="007857C8"/>
    <w:rsid w:val="00785FEB"/>
    <w:rsid w:val="00785FF6"/>
    <w:rsid w:val="00790E98"/>
    <w:rsid w:val="0079177D"/>
    <w:rsid w:val="007A0F44"/>
    <w:rsid w:val="007A729F"/>
    <w:rsid w:val="007B3F4F"/>
    <w:rsid w:val="007B62D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67196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6664D"/>
    <w:rsid w:val="00B67EA8"/>
    <w:rsid w:val="00B763B5"/>
    <w:rsid w:val="00B90654"/>
    <w:rsid w:val="00B91175"/>
    <w:rsid w:val="00BA71B3"/>
    <w:rsid w:val="00BB34BE"/>
    <w:rsid w:val="00BB79F7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2E49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83C35"/>
    <w:rsid w:val="00F904FC"/>
    <w:rsid w:val="00F935BF"/>
    <w:rsid w:val="00F94EB5"/>
    <w:rsid w:val="00FA4359"/>
    <w:rsid w:val="00FA47C5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AFE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m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EB4E1585964166BAB7F9B5159FE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FDF8-95D4-4EAB-82E2-64A1A8D8ACD5}"/>
      </w:docPartPr>
      <w:docPartBody>
        <w:p w:rsidR="00000000" w:rsidRDefault="00000000">
          <w:pPr>
            <w:pStyle w:val="88EB4E1585964166BAB7F9B5159FE363"/>
          </w:pPr>
          <w:r w:rsidRPr="009D0878">
            <w:t>Address</w:t>
          </w:r>
        </w:p>
      </w:docPartBody>
    </w:docPart>
    <w:docPart>
      <w:docPartPr>
        <w:name w:val="6B12AF99BBB949ADA591C4C7178E3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4031E-4D1B-4CB0-A8AE-E866B6404F9F}"/>
      </w:docPartPr>
      <w:docPartBody>
        <w:p w:rsidR="00000000" w:rsidRDefault="00000000">
          <w:pPr>
            <w:pStyle w:val="6B12AF99BBB949ADA591C4C7178E352E"/>
          </w:pPr>
          <w:r w:rsidRPr="009D0878">
            <w:t>Phone</w:t>
          </w:r>
        </w:p>
      </w:docPartBody>
    </w:docPart>
    <w:docPart>
      <w:docPartPr>
        <w:name w:val="D3CD775A66974906ABEBFAF315174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5B285-D4A3-4CD3-A321-C4194DB2FAE2}"/>
      </w:docPartPr>
      <w:docPartBody>
        <w:p w:rsidR="00000000" w:rsidRDefault="00000000">
          <w:pPr>
            <w:pStyle w:val="D3CD775A66974906ABEBFAF315174244"/>
          </w:pPr>
          <w:r w:rsidRPr="009D0878">
            <w:t>Email</w:t>
          </w:r>
        </w:p>
      </w:docPartBody>
    </w:docPart>
    <w:docPart>
      <w:docPartPr>
        <w:name w:val="F9BC474F6FDC4B23B93C179AA4B1C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19A75-4010-453A-8029-DFFCA4FBD613}"/>
      </w:docPartPr>
      <w:docPartBody>
        <w:p w:rsidR="00000000" w:rsidRDefault="00000000">
          <w:pPr>
            <w:pStyle w:val="F9BC474F6FDC4B23B93C179AA4B1C808"/>
          </w:pPr>
          <w:r w:rsidRPr="009D0878">
            <w:t>LinkedIn P</w:t>
          </w:r>
          <w:r w:rsidRPr="009D0878">
            <w:t>rofile</w:t>
          </w:r>
        </w:p>
      </w:docPartBody>
    </w:docPart>
    <w:docPart>
      <w:docPartPr>
        <w:name w:val="A185BBA59B9C4D8985F9BB690D796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EFE96-E5D8-4450-AB7D-19DC79714EF6}"/>
      </w:docPartPr>
      <w:docPartBody>
        <w:p w:rsidR="00000000" w:rsidRDefault="00000000">
          <w:pPr>
            <w:pStyle w:val="A185BBA59B9C4D8985F9BB690D7967D6"/>
          </w:pPr>
          <w:r w:rsidRPr="009D0878">
            <w:t>Twitter/Blog/Portfolio</w:t>
          </w:r>
        </w:p>
      </w:docPartBody>
    </w:docPart>
    <w:docPart>
      <w:docPartPr>
        <w:name w:val="A54E6AB8D6334D0E90BB3F674F8F0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E62B7-1C78-492B-802E-BAAA165E06A7}"/>
      </w:docPartPr>
      <w:docPartBody>
        <w:p w:rsidR="00000000" w:rsidRDefault="00000000">
          <w:pPr>
            <w:pStyle w:val="A54E6AB8D6334D0E90BB3F674F8F0082"/>
          </w:pPr>
          <w:r w:rsidRPr="00565B06">
            <w:t>Education</w:t>
          </w:r>
        </w:p>
      </w:docPartBody>
    </w:docPart>
    <w:docPart>
      <w:docPartPr>
        <w:name w:val="43FC441678E442E8BAA71A16D8924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043A1-E396-46C1-919B-7528C113A256}"/>
      </w:docPartPr>
      <w:docPartBody>
        <w:p w:rsidR="00000000" w:rsidRDefault="00000000">
          <w:pPr>
            <w:pStyle w:val="43FC441678E442E8BAA71A16D8924E5A"/>
          </w:pPr>
          <w:r w:rsidRPr="00565B06">
            <w:t>Experience</w:t>
          </w:r>
        </w:p>
      </w:docPartBody>
    </w:docPart>
    <w:docPart>
      <w:docPartPr>
        <w:name w:val="30DCC44B615A452FB5D11078B458C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695BF-0413-4988-B29C-A0AB30418EAC}"/>
      </w:docPartPr>
      <w:docPartBody>
        <w:p w:rsidR="00000000" w:rsidRDefault="00000000">
          <w:pPr>
            <w:pStyle w:val="30DCC44B615A452FB5D11078B458C6B0"/>
          </w:pPr>
          <w:r w:rsidRPr="00565B06">
            <w:t>Skills</w:t>
          </w:r>
        </w:p>
      </w:docPartBody>
    </w:docPart>
    <w:docPart>
      <w:docPartPr>
        <w:name w:val="C0158C0394CD43E6A95AD5B6CF4E0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484A7-F3C8-4D0B-99F9-32A2DC3AC18A}"/>
      </w:docPartPr>
      <w:docPartBody>
        <w:p w:rsidR="00000000" w:rsidRDefault="00000000">
          <w:pPr>
            <w:pStyle w:val="C0158C0394CD43E6A95AD5B6CF4E0812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60"/>
    <w:rsid w:val="0060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B2A62CB4714032BF49512D307D2419">
    <w:name w:val="F2B2A62CB4714032BF49512D307D2419"/>
  </w:style>
  <w:style w:type="paragraph" w:customStyle="1" w:styleId="A6C932A4AAEA440FB86FAF168DB9003A">
    <w:name w:val="A6C932A4AAEA440FB86FAF168DB9003A"/>
  </w:style>
  <w:style w:type="paragraph" w:customStyle="1" w:styleId="88EB4E1585964166BAB7F9B5159FE363">
    <w:name w:val="88EB4E1585964166BAB7F9B5159FE363"/>
  </w:style>
  <w:style w:type="paragraph" w:customStyle="1" w:styleId="6B12AF99BBB949ADA591C4C7178E352E">
    <w:name w:val="6B12AF99BBB949ADA591C4C7178E352E"/>
  </w:style>
  <w:style w:type="paragraph" w:customStyle="1" w:styleId="D3CD775A66974906ABEBFAF315174244">
    <w:name w:val="D3CD775A66974906ABEBFAF315174244"/>
  </w:style>
  <w:style w:type="paragraph" w:customStyle="1" w:styleId="F9BC474F6FDC4B23B93C179AA4B1C808">
    <w:name w:val="F9BC474F6FDC4B23B93C179AA4B1C808"/>
  </w:style>
  <w:style w:type="paragraph" w:customStyle="1" w:styleId="A185BBA59B9C4D8985F9BB690D7967D6">
    <w:name w:val="A185BBA59B9C4D8985F9BB690D7967D6"/>
  </w:style>
  <w:style w:type="paragraph" w:customStyle="1" w:styleId="F4700E1D4F2C4B2A878CCDFE5257BA67">
    <w:name w:val="F4700E1D4F2C4B2A878CCDFE5257BA67"/>
  </w:style>
  <w:style w:type="paragraph" w:customStyle="1" w:styleId="646EBADA29524CBEB7B5A8478A7A211C">
    <w:name w:val="646EBADA29524CBEB7B5A8478A7A211C"/>
  </w:style>
  <w:style w:type="paragraph" w:customStyle="1" w:styleId="A54E6AB8D6334D0E90BB3F674F8F0082">
    <w:name w:val="A54E6AB8D6334D0E90BB3F674F8F0082"/>
  </w:style>
  <w:style w:type="paragraph" w:customStyle="1" w:styleId="B3B724576EF34006BAF31A20B7067321">
    <w:name w:val="B3B724576EF34006BAF31A20B7067321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F28C0A114C294A2780C64317A7A05F87">
    <w:name w:val="F28C0A114C294A2780C64317A7A05F87"/>
  </w:style>
  <w:style w:type="paragraph" w:customStyle="1" w:styleId="5C8D3DB028EC4EE5968DDCD642299C42">
    <w:name w:val="5C8D3DB028EC4EE5968DDCD642299C42"/>
  </w:style>
  <w:style w:type="paragraph" w:customStyle="1" w:styleId="E36E8D07BEA94A2EA46A2F36B043A0EF">
    <w:name w:val="E36E8D07BEA94A2EA46A2F36B043A0EF"/>
  </w:style>
  <w:style w:type="paragraph" w:customStyle="1" w:styleId="531784F685014FE799287720FC9F3723">
    <w:name w:val="531784F685014FE799287720FC9F3723"/>
  </w:style>
  <w:style w:type="paragraph" w:customStyle="1" w:styleId="8908DB00D1784F71A2A524F927E6CCBC">
    <w:name w:val="8908DB00D1784F71A2A524F927E6CCBC"/>
  </w:style>
  <w:style w:type="paragraph" w:customStyle="1" w:styleId="7D4A0BE58FE24CE3A744C85967CF87CF">
    <w:name w:val="7D4A0BE58FE24CE3A744C85967CF87CF"/>
  </w:style>
  <w:style w:type="paragraph" w:customStyle="1" w:styleId="E4F9EADAC1B141FE93171F5936C5237E">
    <w:name w:val="E4F9EADAC1B141FE93171F5936C5237E"/>
  </w:style>
  <w:style w:type="paragraph" w:customStyle="1" w:styleId="B6ACFB295A684FFD95217FE637B17711">
    <w:name w:val="B6ACFB295A684FFD95217FE637B17711"/>
  </w:style>
  <w:style w:type="paragraph" w:customStyle="1" w:styleId="EFBF3DDD70E74791950941176E74BE19">
    <w:name w:val="EFBF3DDD70E74791950941176E74BE19"/>
  </w:style>
  <w:style w:type="paragraph" w:customStyle="1" w:styleId="43FC441678E442E8BAA71A16D8924E5A">
    <w:name w:val="43FC441678E442E8BAA71A16D8924E5A"/>
  </w:style>
  <w:style w:type="paragraph" w:customStyle="1" w:styleId="DD3A253D77464FD7BC6DCBFC17086DBD">
    <w:name w:val="DD3A253D77464FD7BC6DCBFC17086DBD"/>
  </w:style>
  <w:style w:type="paragraph" w:customStyle="1" w:styleId="754E485D797449B18D0010F88B7B57AF">
    <w:name w:val="754E485D797449B18D0010F88B7B57AF"/>
  </w:style>
  <w:style w:type="paragraph" w:customStyle="1" w:styleId="1020EA3BCA404419A159146853BEBF8A">
    <w:name w:val="1020EA3BCA404419A159146853BEBF8A"/>
  </w:style>
  <w:style w:type="paragraph" w:customStyle="1" w:styleId="5EFA32949BAA49FCA439BED394B540C8">
    <w:name w:val="5EFA32949BAA49FCA439BED394B540C8"/>
  </w:style>
  <w:style w:type="paragraph" w:customStyle="1" w:styleId="1B338436E8C849ABA92D9AC6FE91F3D5">
    <w:name w:val="1B338436E8C849ABA92D9AC6FE91F3D5"/>
  </w:style>
  <w:style w:type="paragraph" w:customStyle="1" w:styleId="21E592CCEBA14A3FB50C944566E766C8">
    <w:name w:val="21E592CCEBA14A3FB50C944566E766C8"/>
  </w:style>
  <w:style w:type="paragraph" w:customStyle="1" w:styleId="8662CBBAAD0641778AE47F60F875C187">
    <w:name w:val="8662CBBAAD0641778AE47F60F875C187"/>
  </w:style>
  <w:style w:type="paragraph" w:customStyle="1" w:styleId="F343648282214344876117E7EE5161CC">
    <w:name w:val="F343648282214344876117E7EE5161CC"/>
  </w:style>
  <w:style w:type="paragraph" w:customStyle="1" w:styleId="BF89F5322E7F4DFBA6D14373B88C28CA">
    <w:name w:val="BF89F5322E7F4DFBA6D14373B88C28CA"/>
  </w:style>
  <w:style w:type="paragraph" w:customStyle="1" w:styleId="5DC923F45B8C485FBEC9448084A023BE">
    <w:name w:val="5DC923F45B8C485FBEC9448084A023BE"/>
  </w:style>
  <w:style w:type="paragraph" w:customStyle="1" w:styleId="30DCC44B615A452FB5D11078B458C6B0">
    <w:name w:val="30DCC44B615A452FB5D11078B458C6B0"/>
  </w:style>
  <w:style w:type="paragraph" w:customStyle="1" w:styleId="6969578051894DCF9B0E214475AC09A6">
    <w:name w:val="6969578051894DCF9B0E214475AC09A6"/>
  </w:style>
  <w:style w:type="paragraph" w:customStyle="1" w:styleId="0938D75CEAB64D679B7D9A116DA39E18">
    <w:name w:val="0938D75CEAB64D679B7D9A116DA39E18"/>
  </w:style>
  <w:style w:type="paragraph" w:customStyle="1" w:styleId="64031154C84349A1830111BFC89770A3">
    <w:name w:val="64031154C84349A1830111BFC89770A3"/>
  </w:style>
  <w:style w:type="paragraph" w:customStyle="1" w:styleId="24EA024157EB4E588A7AB1E6E16C185D">
    <w:name w:val="24EA024157EB4E588A7AB1E6E16C185D"/>
  </w:style>
  <w:style w:type="paragraph" w:customStyle="1" w:styleId="144813549D2E4018B57DDF17C1BAFAB4">
    <w:name w:val="144813549D2E4018B57DDF17C1BAFAB4"/>
  </w:style>
  <w:style w:type="paragraph" w:customStyle="1" w:styleId="C0158C0394CD43E6A95AD5B6CF4E0812">
    <w:name w:val="C0158C0394CD43E6A95AD5B6CF4E0812"/>
  </w:style>
  <w:style w:type="paragraph" w:customStyle="1" w:styleId="DE84E6FA1E07430AB6A11666983FC041">
    <w:name w:val="DE84E6FA1E07430AB6A11666983FC0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Amtala, Bishnupur,South 24 pgs</CompanyAddress>
  <CompanyPhone>6291300988</CompanyPhone>
  <CompanyFax/>
  <CompanyEmail>Ikramulmolla61@gmail.com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linkedin.com/in/ikramulmolla</cp:keywords>
  <dc:description/>
  <cp:lastModifiedBy/>
  <cp:revision>1</cp:revision>
  <dcterms:created xsi:type="dcterms:W3CDTF">2022-09-18T13:40:00Z</dcterms:created>
  <dcterms:modified xsi:type="dcterms:W3CDTF">2022-09-18T14:45:00Z</dcterms:modified>
  <cp:category/>
  <cp:contentStatus>Ikramulmolla.github.io/coding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